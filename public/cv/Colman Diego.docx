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2303C" w14:textId="0789A415" w:rsidR="00816216" w:rsidRDefault="00BC2DB8" w:rsidP="00141A4C">
      <w:pPr>
        <w:pStyle w:val="Ttulo"/>
      </w:pPr>
      <w:r>
        <w:t>Colman</w:t>
      </w:r>
      <w:r w:rsidR="00DC53CC">
        <w:t>,</w:t>
      </w:r>
      <w:r>
        <w:t xml:space="preserve"> Diego</w:t>
      </w:r>
      <w:r w:rsidR="00DC53CC">
        <w:t xml:space="preserve"> Leandro</w:t>
      </w:r>
    </w:p>
    <w:p w14:paraId="024AA7EB" w14:textId="200DBF4D" w:rsidR="0074736B" w:rsidRDefault="00BC2DB8" w:rsidP="00EF1392">
      <w:pPr>
        <w:rPr>
          <w:rStyle w:val="Hipervnculo"/>
        </w:rPr>
      </w:pPr>
      <w:r>
        <w:t>La Plata,</w:t>
      </w:r>
      <w:r w:rsidR="00DC53CC">
        <w:t xml:space="preserve"> </w:t>
      </w:r>
      <w:r>
        <w:t xml:space="preserve">Buenos Aires  </w:t>
      </w:r>
      <w:r w:rsidR="00141A4C">
        <w:rPr>
          <w:lang w:bidi="es-ES"/>
        </w:rPr>
        <w:t> | </w:t>
      </w:r>
      <w:sdt>
        <w:sdtPr>
          <w:alias w:val="Teléfono:"/>
          <w:tag w:val="Teléfono:"/>
          <w:id w:val="-1416317146"/>
          <w:placeholder>
            <w:docPart w:val="26741B4FEA8640CC8600A4D2EE2C090D"/>
          </w:placeholder>
          <w:temporary/>
          <w:showingPlcHdr/>
          <w:dataBinding w:prefixMappings="xmlns:ns0='http://schemas.microsoft.com/office/2006/coverPageProps' " w:xpath="/ns0:CoverPageProperties[1]/ns0:CompanyPhone[1]" w:storeItemID="{55AF091B-3C7A-41E3-B477-F2FDAA23CFDA}"/>
          <w15:appearance w15:val="hidden"/>
          <w:text/>
        </w:sdtPr>
        <w:sdtContent>
          <w:r w:rsidR="00141A4C">
            <w:rPr>
              <w:lang w:bidi="es-ES"/>
            </w:rPr>
            <w:t>Teléfono</w:t>
          </w:r>
        </w:sdtContent>
      </w:sdt>
      <w:r>
        <w:t xml:space="preserve"> </w:t>
      </w:r>
      <w:proofErr w:type="spellStart"/>
      <w:r>
        <w:t>Nº</w:t>
      </w:r>
      <w:proofErr w:type="spellEnd"/>
      <w:r>
        <w:t xml:space="preserve"> 1123215257</w:t>
      </w:r>
      <w:r w:rsidR="00141A4C">
        <w:rPr>
          <w:lang w:bidi="es-ES"/>
        </w:rPr>
        <w:t> | </w:t>
      </w:r>
      <w:hyperlink r:id="rId8" w:history="1">
        <w:r w:rsidR="00EF1392" w:rsidRPr="006E5080">
          <w:rPr>
            <w:rStyle w:val="Hipervnculo"/>
          </w:rPr>
          <w:t>diegocolman78@hotmail.com</w:t>
        </w:r>
      </w:hyperlink>
      <w:r w:rsidR="007E51B3">
        <w:rPr>
          <w:rStyle w:val="Hipervnculo"/>
        </w:rPr>
        <w:t xml:space="preserve"> </w:t>
      </w:r>
      <w:r w:rsidR="0074736B">
        <w:rPr>
          <w:rStyle w:val="Hipervnculo"/>
        </w:rPr>
        <w:t xml:space="preserve"> |</w:t>
      </w:r>
      <w:r w:rsidR="007E51B3">
        <w:rPr>
          <w:rStyle w:val="Hipervnculo"/>
        </w:rPr>
        <w:t xml:space="preserve"> </w:t>
      </w:r>
      <w:r w:rsidR="006C0A23">
        <w:rPr>
          <w:rStyle w:val="Hipervnculo"/>
        </w:rPr>
        <w:t xml:space="preserve"> </w:t>
      </w:r>
    </w:p>
    <w:p w14:paraId="5FBC56F2" w14:textId="4B6A02BA" w:rsidR="006C0A23" w:rsidRDefault="003C0712" w:rsidP="00EF1392">
      <w:pPr>
        <w:rPr>
          <w:rFonts w:ascii="Calibri" w:hAnsi="Calibri" w:cs="Calibri"/>
          <w:lang w:val="es"/>
        </w:rPr>
      </w:pPr>
      <w:hyperlink r:id="rId9" w:history="1">
        <w:r w:rsidRPr="00B014B4">
          <w:rPr>
            <w:rStyle w:val="Hipervnculo"/>
            <w:rFonts w:ascii="Calibri" w:hAnsi="Calibri" w:cs="Calibri"/>
            <w:lang w:val="es"/>
          </w:rPr>
          <w:t>www.linkedin.com/in/diego-colman-a67754297</w:t>
        </w:r>
      </w:hyperlink>
    </w:p>
    <w:p w14:paraId="532773ED" w14:textId="2DA55F65" w:rsidR="003C0712" w:rsidRDefault="003C0712" w:rsidP="00EF1392">
      <w:pPr>
        <w:rPr>
          <w:rStyle w:val="Hipervnculo"/>
        </w:rPr>
      </w:pPr>
      <w:hyperlink r:id="rId10" w:history="1">
        <w:r>
          <w:rPr>
            <w:rFonts w:ascii="Calibri" w:hAnsi="Calibri" w:cs="Calibri"/>
            <w:lang w:val="es"/>
          </w:rPr>
          <w:t>https://github.com/Lcdiego?tab=repositories</w:t>
        </w:r>
      </w:hyperlink>
    </w:p>
    <w:p w14:paraId="2D1DC731" w14:textId="3AE5895D" w:rsidR="00EF1392" w:rsidRDefault="00EF1392" w:rsidP="00EF1392">
      <w:r>
        <w:t>Fecha de Nacimiento: 22/10/1978</w:t>
      </w:r>
    </w:p>
    <w:p w14:paraId="7778400B" w14:textId="13D2ED39" w:rsidR="00EF1392" w:rsidRDefault="00EF1392" w:rsidP="00EF1392">
      <w:r>
        <w:t>Edad: 44 años</w:t>
      </w:r>
    </w:p>
    <w:p w14:paraId="2FDBFF8B" w14:textId="77777777" w:rsidR="006270A9" w:rsidRDefault="00000000" w:rsidP="00141A4C">
      <w:pPr>
        <w:pStyle w:val="Ttulo1"/>
      </w:pPr>
      <w:sdt>
        <w:sdtPr>
          <w:alias w:val="Objetivo:"/>
          <w:tag w:val="Objetivo:"/>
          <w:id w:val="-731932020"/>
          <w:placeholder>
            <w:docPart w:val="6BE9F0916C92483D943898D7287F4152"/>
          </w:placeholder>
          <w:temporary/>
          <w:showingPlcHdr/>
          <w15:appearance w15:val="hidden"/>
        </w:sdtPr>
        <w:sdtContent>
          <w:r w:rsidR="009D5933">
            <w:rPr>
              <w:lang w:bidi="es-ES"/>
            </w:rPr>
            <w:t>Objetivo</w:t>
          </w:r>
        </w:sdtContent>
      </w:sdt>
    </w:p>
    <w:p w14:paraId="25E73A1C" w14:textId="69E832BE" w:rsidR="006270A9" w:rsidRDefault="00BC2DB8">
      <w:r>
        <w:rPr>
          <w:rFonts w:ascii="Calibri" w:hAnsi="Calibri" w:cs="Calibri"/>
          <w:lang w:val="es"/>
        </w:rPr>
        <w:t>Busco una oportunidad en el campo de la programación full-</w:t>
      </w:r>
      <w:proofErr w:type="spellStart"/>
      <w:r>
        <w:rPr>
          <w:rFonts w:ascii="Calibri" w:hAnsi="Calibri" w:cs="Calibri"/>
          <w:lang w:val="es"/>
        </w:rPr>
        <w:t>stack</w:t>
      </w:r>
      <w:proofErr w:type="spellEnd"/>
      <w:r>
        <w:rPr>
          <w:rFonts w:ascii="Calibri" w:hAnsi="Calibri" w:cs="Calibri"/>
          <w:lang w:val="es"/>
        </w:rPr>
        <w:t xml:space="preserve"> donde pueda aplicar mis habilidades técnicas y mi pasión por el desarrollo de software para crear soluciones innovadoras y eficientes. Mi objetivo es contribuir al éxito de un equipo de desarrollo, participando en proyectos desafiantes y aprovechando mi experiencia en tecnologías </w:t>
      </w:r>
      <w:proofErr w:type="spellStart"/>
      <w:r>
        <w:rPr>
          <w:rFonts w:ascii="Calibri" w:hAnsi="Calibri" w:cs="Calibri"/>
          <w:lang w:val="es"/>
        </w:rPr>
        <w:t>front-end</w:t>
      </w:r>
      <w:proofErr w:type="spellEnd"/>
      <w:r>
        <w:rPr>
          <w:rFonts w:ascii="Calibri" w:hAnsi="Calibri" w:cs="Calibri"/>
          <w:lang w:val="es"/>
        </w:rPr>
        <w:t xml:space="preserve"> y back-</w:t>
      </w:r>
      <w:proofErr w:type="spellStart"/>
      <w:r>
        <w:rPr>
          <w:rFonts w:ascii="Calibri" w:hAnsi="Calibri" w:cs="Calibri"/>
          <w:lang w:val="es"/>
        </w:rPr>
        <w:t>end</w:t>
      </w:r>
      <w:proofErr w:type="spellEnd"/>
      <w:r>
        <w:rPr>
          <w:rFonts w:ascii="Calibri" w:hAnsi="Calibri" w:cs="Calibri"/>
          <w:lang w:val="es"/>
        </w:rPr>
        <w:t xml:space="preserve"> para crear aplicaciones web de alta calidad y rendimiento. Estoy comprometido con el aprendizaje continuo y la mejora constante de mis habilidades para mantenerme al tanto de las últimas tendencias en desarrollo de software y tecnologías emergentes.</w:t>
      </w:r>
    </w:p>
    <w:sdt>
      <w:sdtPr>
        <w:alias w:val="Educación:"/>
        <w:tag w:val="Educación:"/>
        <w:id w:val="807127995"/>
        <w:placeholder>
          <w:docPart w:val="3272A2E6E4E34D929D34DD5EE2DA021C"/>
        </w:placeholder>
        <w:temporary/>
        <w:showingPlcHdr/>
        <w15:appearance w15:val="hidden"/>
      </w:sdtPr>
      <w:sdtContent>
        <w:p w14:paraId="32AD0A02" w14:textId="77777777" w:rsidR="006270A9" w:rsidRDefault="009D5933">
          <w:pPr>
            <w:pStyle w:val="Ttulo1"/>
          </w:pPr>
          <w:r>
            <w:rPr>
              <w:lang w:bidi="es-ES"/>
            </w:rPr>
            <w:t>Educación</w:t>
          </w:r>
        </w:p>
      </w:sdtContent>
    </w:sdt>
    <w:p w14:paraId="7B669E13" w14:textId="6FC88914" w:rsidR="00EF1392" w:rsidRDefault="00EF1392">
      <w:pPr>
        <w:pStyle w:val="Ttulo2"/>
        <w:rPr>
          <w:lang w:bidi="es-ES"/>
        </w:rPr>
      </w:pPr>
      <w:r>
        <w:t xml:space="preserve">título: </w:t>
      </w:r>
      <w:r w:rsidR="00DC53CC">
        <w:t>Programador web full-stack</w:t>
      </w:r>
      <w:r w:rsidR="009D5933">
        <w:rPr>
          <w:lang w:bidi="es-ES"/>
        </w:rPr>
        <w:t> </w:t>
      </w:r>
    </w:p>
    <w:p w14:paraId="72486DA9" w14:textId="7D1E8FDC" w:rsidR="00EF1392" w:rsidRDefault="00EF1392">
      <w:pPr>
        <w:pStyle w:val="Ttulo2"/>
        <w:rPr>
          <w:lang w:bidi="es-ES"/>
        </w:rPr>
      </w:pPr>
      <w:r>
        <w:t xml:space="preserve">fECHA DE OTORGAMIENTO: </w:t>
      </w:r>
      <w:r w:rsidR="00DC53CC">
        <w:t>22 /07/2023</w:t>
      </w:r>
      <w:r w:rsidR="009D5933">
        <w:rPr>
          <w:lang w:bidi="es-ES"/>
        </w:rPr>
        <w:t> </w:t>
      </w:r>
    </w:p>
    <w:p w14:paraId="3365AD4B" w14:textId="4D5FC0ED" w:rsidR="006270A9" w:rsidRDefault="00EF1392">
      <w:pPr>
        <w:pStyle w:val="Ttulo2"/>
      </w:pPr>
      <w:r>
        <w:t xml:space="preserve">INSTITUCIÓN EDUCATIVA: </w:t>
      </w:r>
      <w:r w:rsidR="00DC53CC">
        <w:t>U</w:t>
      </w:r>
      <w:r>
        <w:t>TN. ba (UNIVERSIDAD TECNOLÓGICA NACIONAL)</w:t>
      </w:r>
    </w:p>
    <w:p w14:paraId="46DC64A0" w14:textId="1DE356BC" w:rsidR="006270A9" w:rsidRDefault="006270A9" w:rsidP="00EF1392">
      <w:pPr>
        <w:pStyle w:val="Listaconvietas"/>
        <w:numPr>
          <w:ilvl w:val="0"/>
          <w:numId w:val="0"/>
        </w:numPr>
        <w:ind w:left="216"/>
      </w:pPr>
    </w:p>
    <w:p w14:paraId="21BD5191" w14:textId="77777777" w:rsidR="00EF1392" w:rsidRDefault="00EF1392">
      <w:pPr>
        <w:pStyle w:val="Ttulo2"/>
        <w:rPr>
          <w:lang w:bidi="es-ES"/>
        </w:rPr>
      </w:pPr>
      <w:r>
        <w:rPr>
          <w:lang w:bidi="es-ES"/>
        </w:rPr>
        <w:t>TÍTULO: bachiller con orientación en comunicación social</w:t>
      </w:r>
    </w:p>
    <w:p w14:paraId="5676E455" w14:textId="77777777" w:rsidR="00EF1392" w:rsidRDefault="00EF1392">
      <w:pPr>
        <w:pStyle w:val="Ttulo2"/>
        <w:rPr>
          <w:lang w:bidi="es-ES"/>
        </w:rPr>
      </w:pPr>
      <w:r>
        <w:rPr>
          <w:lang w:bidi="es-ES"/>
        </w:rPr>
        <w:t>fECHA DE OTORGAMIENTO:</w:t>
      </w:r>
      <w:r w:rsidR="009D5933">
        <w:rPr>
          <w:lang w:bidi="es-ES"/>
        </w:rPr>
        <w:t> </w:t>
      </w:r>
      <w:r>
        <w:t>10/12/1996</w:t>
      </w:r>
      <w:r w:rsidR="009D5933">
        <w:rPr>
          <w:lang w:bidi="es-ES"/>
        </w:rPr>
        <w:t> </w:t>
      </w:r>
    </w:p>
    <w:p w14:paraId="100D29C5" w14:textId="5A565D8B" w:rsidR="006270A9" w:rsidRDefault="00EF1392">
      <w:pPr>
        <w:pStyle w:val="Ttulo2"/>
      </w:pPr>
      <w:r>
        <w:rPr>
          <w:lang w:bidi="es-ES"/>
        </w:rPr>
        <w:t>iNSTITUCIÓN EDUCATIVA: i</w:t>
      </w:r>
      <w:r>
        <w:t>nstituto san francisco solano</w:t>
      </w:r>
    </w:p>
    <w:p w14:paraId="7FD57CB9" w14:textId="35833886" w:rsidR="006270A9" w:rsidRDefault="006270A9" w:rsidP="00EF1392">
      <w:pPr>
        <w:pStyle w:val="Listaconvietas"/>
        <w:numPr>
          <w:ilvl w:val="0"/>
          <w:numId w:val="0"/>
        </w:numPr>
        <w:ind w:left="216"/>
      </w:pPr>
    </w:p>
    <w:p w14:paraId="3C1EAF75" w14:textId="2AD19024" w:rsidR="006270A9" w:rsidRDefault="00DC53CC">
      <w:pPr>
        <w:pStyle w:val="Ttulo1"/>
      </w:pPr>
      <w:r>
        <w:t>Habilidades</w:t>
      </w:r>
    </w:p>
    <w:p w14:paraId="61D69858" w14:textId="77777777" w:rsidR="003A5476" w:rsidRPr="00555017" w:rsidRDefault="003A5476" w:rsidP="003A54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  <w:r w:rsidRPr="00555017">
        <w:rPr>
          <w:rFonts w:ascii="Calibri" w:hAnsi="Calibri" w:cs="Calibri"/>
          <w:b/>
          <w:bCs/>
          <w:lang w:val="es"/>
        </w:rPr>
        <w:t>Desarrollo Web:</w:t>
      </w:r>
    </w:p>
    <w:p w14:paraId="7B3EB641" w14:textId="77777777" w:rsidR="003A5476" w:rsidRDefault="003A5476" w:rsidP="003A54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Programación en lenguajes como JavaScript.</w:t>
      </w:r>
    </w:p>
    <w:p w14:paraId="2FE2C45E" w14:textId="77777777" w:rsidR="003A5476" w:rsidRDefault="003A5476" w:rsidP="003A54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Experiencia en desarrollo </w:t>
      </w:r>
      <w:proofErr w:type="spellStart"/>
      <w:r>
        <w:rPr>
          <w:rFonts w:ascii="Calibri" w:hAnsi="Calibri" w:cs="Calibri"/>
          <w:lang w:val="es"/>
        </w:rPr>
        <w:t>front-end</w:t>
      </w:r>
      <w:proofErr w:type="spellEnd"/>
      <w:r>
        <w:rPr>
          <w:rFonts w:ascii="Calibri" w:hAnsi="Calibri" w:cs="Calibri"/>
          <w:lang w:val="es"/>
        </w:rPr>
        <w:t xml:space="preserve"> y back-</w:t>
      </w:r>
      <w:proofErr w:type="spellStart"/>
      <w:r>
        <w:rPr>
          <w:rFonts w:ascii="Calibri" w:hAnsi="Calibri" w:cs="Calibri"/>
          <w:lang w:val="es"/>
        </w:rPr>
        <w:t>end</w:t>
      </w:r>
      <w:proofErr w:type="spellEnd"/>
      <w:r>
        <w:rPr>
          <w:rFonts w:ascii="Calibri" w:hAnsi="Calibri" w:cs="Calibri"/>
          <w:lang w:val="es"/>
        </w:rPr>
        <w:t>.</w:t>
      </w:r>
    </w:p>
    <w:p w14:paraId="2994069E" w14:textId="39BB9CA4" w:rsidR="003A5476" w:rsidRDefault="003A5476" w:rsidP="003A54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Conocimiento de </w:t>
      </w:r>
      <w:proofErr w:type="spellStart"/>
      <w:r>
        <w:rPr>
          <w:rFonts w:ascii="Calibri" w:hAnsi="Calibri" w:cs="Calibri"/>
          <w:lang w:val="es"/>
        </w:rPr>
        <w:t>frameworks</w:t>
      </w:r>
      <w:proofErr w:type="spellEnd"/>
      <w:r>
        <w:rPr>
          <w:rFonts w:ascii="Calibri" w:hAnsi="Calibri" w:cs="Calibri"/>
          <w:lang w:val="es"/>
        </w:rPr>
        <w:t xml:space="preserve"> y bibliotecas como </w:t>
      </w:r>
      <w:proofErr w:type="spellStart"/>
      <w:proofErr w:type="gramStart"/>
      <w:r>
        <w:rPr>
          <w:rFonts w:ascii="Calibri" w:hAnsi="Calibri" w:cs="Calibri"/>
          <w:lang w:val="es"/>
        </w:rPr>
        <w:t>React</w:t>
      </w:r>
      <w:proofErr w:type="spellEnd"/>
      <w:r>
        <w:rPr>
          <w:rFonts w:ascii="Calibri" w:hAnsi="Calibri" w:cs="Calibri"/>
          <w:lang w:val="es"/>
        </w:rPr>
        <w:t xml:space="preserve">, </w:t>
      </w:r>
      <w:r w:rsidR="00B3544B">
        <w:rPr>
          <w:rFonts w:ascii="Calibri" w:hAnsi="Calibri" w:cs="Calibri"/>
          <w:lang w:val="es"/>
        </w:rPr>
        <w:t xml:space="preserve"> </w:t>
      </w:r>
      <w:r>
        <w:rPr>
          <w:rFonts w:ascii="Calibri" w:hAnsi="Calibri" w:cs="Calibri"/>
          <w:lang w:val="es"/>
        </w:rPr>
        <w:t xml:space="preserve"> </w:t>
      </w:r>
      <w:proofErr w:type="gramEnd"/>
      <w:r>
        <w:rPr>
          <w:rFonts w:ascii="Calibri" w:hAnsi="Calibri" w:cs="Calibri"/>
          <w:lang w:val="es"/>
        </w:rPr>
        <w:t>Node.js, Express.</w:t>
      </w:r>
    </w:p>
    <w:p w14:paraId="48A77261" w14:textId="42567508" w:rsidR="003A5476" w:rsidRDefault="003A5476" w:rsidP="003A54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Diseño y desarrollo de interfaces de usuario responsivas y atractivas.</w:t>
      </w:r>
    </w:p>
    <w:p w14:paraId="3C96B29A" w14:textId="09D48B93" w:rsidR="003A5476" w:rsidRPr="00555017" w:rsidRDefault="003A5476" w:rsidP="003A54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  <w:r w:rsidRPr="00555017">
        <w:rPr>
          <w:rFonts w:ascii="Calibri" w:hAnsi="Calibri" w:cs="Calibri"/>
          <w:b/>
          <w:bCs/>
          <w:lang w:val="es"/>
        </w:rPr>
        <w:t>Bases de Datos:</w:t>
      </w:r>
    </w:p>
    <w:p w14:paraId="7C4E9EE6" w14:textId="77777777" w:rsidR="003A5476" w:rsidRDefault="003A5476" w:rsidP="003A54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Trabajo con bases de datos relacionales (por ejemplo, MySQL, PostgreSQL).</w:t>
      </w:r>
    </w:p>
    <w:p w14:paraId="6F32DF67" w14:textId="77777777" w:rsidR="003A5476" w:rsidRDefault="003A5476" w:rsidP="003A54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Uso de bases de datos NoSQL (como MongoDB, </w:t>
      </w:r>
      <w:proofErr w:type="spellStart"/>
      <w:r>
        <w:rPr>
          <w:rFonts w:ascii="Calibri" w:hAnsi="Calibri" w:cs="Calibri"/>
          <w:lang w:val="es"/>
        </w:rPr>
        <w:t>Firebase</w:t>
      </w:r>
      <w:proofErr w:type="spellEnd"/>
      <w:r>
        <w:rPr>
          <w:rFonts w:ascii="Calibri" w:hAnsi="Calibri" w:cs="Calibri"/>
          <w:lang w:val="es"/>
        </w:rPr>
        <w:t>, etc.).</w:t>
      </w:r>
    </w:p>
    <w:p w14:paraId="55294E9C" w14:textId="6A971D93" w:rsidR="003A5476" w:rsidRDefault="003A5476" w:rsidP="003A54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Diseño y optimización de esquemas de bases de datos.</w:t>
      </w:r>
    </w:p>
    <w:p w14:paraId="2CB9A44B" w14:textId="77777777" w:rsidR="003A5476" w:rsidRDefault="003A5476" w:rsidP="003A54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lastRenderedPageBreak/>
        <w:t>Experiencia con sistemas de control de versiones como Git.</w:t>
      </w:r>
    </w:p>
    <w:p w14:paraId="68E0A11E" w14:textId="77777777" w:rsidR="003A5476" w:rsidRDefault="003A5476" w:rsidP="003A54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Colaboración efectiva en equipos utilizando herramientas como GitHub o </w:t>
      </w:r>
      <w:proofErr w:type="spellStart"/>
      <w:r>
        <w:rPr>
          <w:rFonts w:ascii="Calibri" w:hAnsi="Calibri" w:cs="Calibri"/>
          <w:lang w:val="es"/>
        </w:rPr>
        <w:t>GitLab</w:t>
      </w:r>
      <w:proofErr w:type="spellEnd"/>
      <w:r>
        <w:rPr>
          <w:rFonts w:ascii="Calibri" w:hAnsi="Calibri" w:cs="Calibri"/>
          <w:lang w:val="es"/>
        </w:rPr>
        <w:t>.</w:t>
      </w:r>
    </w:p>
    <w:p w14:paraId="555F1BB0" w14:textId="605B2BC4" w:rsidR="003A5476" w:rsidRPr="00555017" w:rsidRDefault="003A5476" w:rsidP="003A54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  <w:r w:rsidRPr="00555017">
        <w:rPr>
          <w:rFonts w:ascii="Calibri" w:hAnsi="Calibri" w:cs="Calibri"/>
          <w:b/>
          <w:bCs/>
          <w:lang w:val="es"/>
        </w:rPr>
        <w:t>Desarrollo de API:</w:t>
      </w:r>
    </w:p>
    <w:p w14:paraId="30C5F195" w14:textId="47714B1B" w:rsidR="003A5476" w:rsidRDefault="003A5476" w:rsidP="003A54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Creación y consumo de API </w:t>
      </w:r>
      <w:proofErr w:type="spellStart"/>
      <w:r>
        <w:rPr>
          <w:rFonts w:ascii="Calibri" w:hAnsi="Calibri" w:cs="Calibri"/>
          <w:lang w:val="es"/>
        </w:rPr>
        <w:t>RESTful</w:t>
      </w:r>
      <w:proofErr w:type="spellEnd"/>
      <w:r>
        <w:rPr>
          <w:rFonts w:ascii="Calibri" w:hAnsi="Calibri" w:cs="Calibri"/>
          <w:lang w:val="es"/>
        </w:rPr>
        <w:t>.</w:t>
      </w:r>
    </w:p>
    <w:p w14:paraId="34D1BDD1" w14:textId="77777777" w:rsidR="003A5476" w:rsidRDefault="003A5476" w:rsidP="003A54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Autenticación y autorización de API.</w:t>
      </w:r>
    </w:p>
    <w:p w14:paraId="5B052970" w14:textId="24AAD9B1" w:rsidR="003A5476" w:rsidRDefault="003A5476" w:rsidP="003A54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Herramientas de Desarrollo:</w:t>
      </w:r>
    </w:p>
    <w:p w14:paraId="70138A39" w14:textId="77777777" w:rsidR="003A5476" w:rsidRDefault="003A5476" w:rsidP="003A54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 xml:space="preserve">Uso de entornos de desarrollo integrados (IDE) como Visual Studio </w:t>
      </w:r>
      <w:proofErr w:type="spellStart"/>
      <w:r>
        <w:rPr>
          <w:rFonts w:ascii="Calibri" w:hAnsi="Calibri" w:cs="Calibri"/>
          <w:lang w:val="es"/>
        </w:rPr>
        <w:t>Code</w:t>
      </w:r>
      <w:proofErr w:type="spellEnd"/>
      <w:r>
        <w:rPr>
          <w:rFonts w:ascii="Calibri" w:hAnsi="Calibri" w:cs="Calibri"/>
          <w:lang w:val="es"/>
        </w:rPr>
        <w:t>, IntelliJ, etc.</w:t>
      </w:r>
    </w:p>
    <w:p w14:paraId="38AA930F" w14:textId="77777777" w:rsidR="003A5476" w:rsidRDefault="003A5476" w:rsidP="003A54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Resolución de Problemas:</w:t>
      </w:r>
    </w:p>
    <w:p w14:paraId="47766047" w14:textId="77777777" w:rsidR="003A5476" w:rsidRDefault="003A5476" w:rsidP="003A54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Capacidad para diagnosticar y resolver problemas técnicos de manera eficiente.</w:t>
      </w:r>
    </w:p>
    <w:p w14:paraId="235861FB" w14:textId="77777777" w:rsidR="003A5476" w:rsidRDefault="003A5476" w:rsidP="003A54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Habilidad para depurar y optimizar código.</w:t>
      </w:r>
    </w:p>
    <w:p w14:paraId="10B3B107" w14:textId="77777777" w:rsidR="003A5476" w:rsidRPr="00555017" w:rsidRDefault="003A5476" w:rsidP="003A54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s"/>
        </w:rPr>
      </w:pPr>
      <w:r w:rsidRPr="00555017">
        <w:rPr>
          <w:rFonts w:ascii="Calibri" w:hAnsi="Calibri" w:cs="Calibri"/>
          <w:b/>
          <w:bCs/>
          <w:lang w:val="es"/>
        </w:rPr>
        <w:t>Habilidades Personales:</w:t>
      </w:r>
    </w:p>
    <w:p w14:paraId="524EC7F5" w14:textId="77777777" w:rsidR="003A5476" w:rsidRDefault="003A5476" w:rsidP="003A54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Comunicación efectiva y trabajo en equipo.</w:t>
      </w:r>
    </w:p>
    <w:p w14:paraId="3359E79C" w14:textId="77777777" w:rsidR="003A5476" w:rsidRDefault="003A5476" w:rsidP="003A54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Capacidad para aprender nuevas tecnologías y lenguajes de programación rápidamente.</w:t>
      </w:r>
    </w:p>
    <w:p w14:paraId="1B170AD7" w14:textId="77777777" w:rsidR="003A5476" w:rsidRDefault="003A5476" w:rsidP="003A54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Gestión de proyectos y habilidades de organización.</w:t>
      </w:r>
    </w:p>
    <w:p w14:paraId="5E07924D" w14:textId="77777777" w:rsidR="003A5476" w:rsidRDefault="003A5476" w:rsidP="003A547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Adaptabilidad y flexibilidad en entornos cambiantes.</w:t>
      </w:r>
    </w:p>
    <w:p w14:paraId="003DE4DD" w14:textId="39FB4DCF" w:rsidR="006270A9" w:rsidRPr="00555017" w:rsidRDefault="003A5476" w:rsidP="0055501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t>Pasión por la programación y la resolución de problemas.</w:t>
      </w:r>
    </w:p>
    <w:p w14:paraId="38F69D8C" w14:textId="0D6A353D" w:rsidR="003A5476" w:rsidRPr="003A5476" w:rsidRDefault="003A5476" w:rsidP="003A5476"/>
    <w:sdt>
      <w:sdtPr>
        <w:alias w:val="Experiencia:"/>
        <w:tag w:val="Experiencia:"/>
        <w:id w:val="171684534"/>
        <w:placeholder>
          <w:docPart w:val="B47DBC37DFAA4506807291995BF68840"/>
        </w:placeholder>
        <w:temporary/>
        <w:showingPlcHdr/>
        <w15:appearance w15:val="hidden"/>
      </w:sdtPr>
      <w:sdtContent>
        <w:p w14:paraId="6A6DC42C" w14:textId="70EDE07A" w:rsidR="00555017" w:rsidRDefault="009D5933" w:rsidP="00555017">
          <w:pPr>
            <w:pStyle w:val="Ttulo1"/>
          </w:pPr>
          <w:r>
            <w:rPr>
              <w:lang w:bidi="es-ES"/>
            </w:rPr>
            <w:t>Experiencia</w:t>
          </w:r>
        </w:p>
      </w:sdtContent>
    </w:sdt>
    <w:p w14:paraId="2B90E794" w14:textId="70C98AD9" w:rsidR="001B29CF" w:rsidRDefault="00555017" w:rsidP="00555017">
      <w:pPr>
        <w:pStyle w:val="Ttulo2"/>
      </w:pPr>
      <w:r>
        <w:t>aún no tengo el agrado de tener la experiencia de trabajar en relación de dependencia, pero estoy activo con proyectos de tipo free-lance.</w:t>
      </w:r>
    </w:p>
    <w:p w14:paraId="0AA5DF55" w14:textId="77777777" w:rsidR="00555017" w:rsidRDefault="00555017" w:rsidP="00555017"/>
    <w:p w14:paraId="6C4D41F0" w14:textId="77777777" w:rsidR="00555017" w:rsidRPr="00555017" w:rsidRDefault="00555017" w:rsidP="00555017"/>
    <w:sectPr w:rsidR="00555017" w:rsidRPr="00555017" w:rsidSect="00617B26">
      <w:footerReference w:type="default" r:id="rId11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993F3" w14:textId="77777777" w:rsidR="00131CFB" w:rsidRDefault="00131CFB">
      <w:pPr>
        <w:spacing w:after="0"/>
      </w:pPr>
      <w:r>
        <w:separator/>
      </w:r>
    </w:p>
  </w:endnote>
  <w:endnote w:type="continuationSeparator" w:id="0">
    <w:p w14:paraId="5E3C05D0" w14:textId="77777777" w:rsidR="00131CFB" w:rsidRDefault="00131C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EC535" w14:textId="77777777" w:rsidR="006270A9" w:rsidRDefault="009D593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E40DD7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7A437" w14:textId="77777777" w:rsidR="00131CFB" w:rsidRDefault="00131CFB">
      <w:pPr>
        <w:spacing w:after="0"/>
      </w:pPr>
      <w:r>
        <w:separator/>
      </w:r>
    </w:p>
  </w:footnote>
  <w:footnote w:type="continuationSeparator" w:id="0">
    <w:p w14:paraId="1C93E9AB" w14:textId="77777777" w:rsidR="00131CFB" w:rsidRDefault="00131C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aconvietas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aconnmeros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43941411">
    <w:abstractNumId w:val="9"/>
  </w:num>
  <w:num w:numId="2" w16cid:durableId="1691907833">
    <w:abstractNumId w:val="9"/>
    <w:lvlOverride w:ilvl="0">
      <w:startOverride w:val="1"/>
    </w:lvlOverride>
  </w:num>
  <w:num w:numId="3" w16cid:durableId="1282422574">
    <w:abstractNumId w:val="9"/>
    <w:lvlOverride w:ilvl="0">
      <w:startOverride w:val="1"/>
    </w:lvlOverride>
  </w:num>
  <w:num w:numId="4" w16cid:durableId="45876918">
    <w:abstractNumId w:val="9"/>
    <w:lvlOverride w:ilvl="0">
      <w:startOverride w:val="1"/>
    </w:lvlOverride>
  </w:num>
  <w:num w:numId="5" w16cid:durableId="1797478652">
    <w:abstractNumId w:val="8"/>
  </w:num>
  <w:num w:numId="6" w16cid:durableId="1070730383">
    <w:abstractNumId w:val="7"/>
  </w:num>
  <w:num w:numId="7" w16cid:durableId="511532650">
    <w:abstractNumId w:val="6"/>
  </w:num>
  <w:num w:numId="8" w16cid:durableId="1378621251">
    <w:abstractNumId w:val="5"/>
  </w:num>
  <w:num w:numId="9" w16cid:durableId="2129658133">
    <w:abstractNumId w:val="4"/>
  </w:num>
  <w:num w:numId="10" w16cid:durableId="1583179144">
    <w:abstractNumId w:val="3"/>
  </w:num>
  <w:num w:numId="11" w16cid:durableId="1613628012">
    <w:abstractNumId w:val="2"/>
  </w:num>
  <w:num w:numId="12" w16cid:durableId="794061095">
    <w:abstractNumId w:val="1"/>
  </w:num>
  <w:num w:numId="13" w16cid:durableId="478234661">
    <w:abstractNumId w:val="0"/>
  </w:num>
  <w:num w:numId="14" w16cid:durableId="383406229">
    <w:abstractNumId w:val="13"/>
  </w:num>
  <w:num w:numId="15" w16cid:durableId="1568026912">
    <w:abstractNumId w:val="16"/>
  </w:num>
  <w:num w:numId="16" w16cid:durableId="2141722040">
    <w:abstractNumId w:val="12"/>
  </w:num>
  <w:num w:numId="17" w16cid:durableId="1385444010">
    <w:abstractNumId w:val="15"/>
  </w:num>
  <w:num w:numId="18" w16cid:durableId="1193180872">
    <w:abstractNumId w:val="10"/>
  </w:num>
  <w:num w:numId="19" w16cid:durableId="486750402">
    <w:abstractNumId w:val="19"/>
  </w:num>
  <w:num w:numId="20" w16cid:durableId="1892839317">
    <w:abstractNumId w:val="17"/>
  </w:num>
  <w:num w:numId="21" w16cid:durableId="649821727">
    <w:abstractNumId w:val="11"/>
  </w:num>
  <w:num w:numId="22" w16cid:durableId="2105497403">
    <w:abstractNumId w:val="14"/>
  </w:num>
  <w:num w:numId="23" w16cid:durableId="23652025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A1"/>
    <w:rsid w:val="000A4F59"/>
    <w:rsid w:val="00131CFB"/>
    <w:rsid w:val="00141A4C"/>
    <w:rsid w:val="001B29CF"/>
    <w:rsid w:val="001C1323"/>
    <w:rsid w:val="002311D5"/>
    <w:rsid w:val="00255E27"/>
    <w:rsid w:val="0028220F"/>
    <w:rsid w:val="003252B9"/>
    <w:rsid w:val="00356C14"/>
    <w:rsid w:val="003A5476"/>
    <w:rsid w:val="003C0712"/>
    <w:rsid w:val="00555017"/>
    <w:rsid w:val="00617B26"/>
    <w:rsid w:val="0062006A"/>
    <w:rsid w:val="006270A9"/>
    <w:rsid w:val="00663712"/>
    <w:rsid w:val="00675956"/>
    <w:rsid w:val="00681034"/>
    <w:rsid w:val="006C0A23"/>
    <w:rsid w:val="0074736B"/>
    <w:rsid w:val="007E51B3"/>
    <w:rsid w:val="00816216"/>
    <w:rsid w:val="0087734B"/>
    <w:rsid w:val="009D5933"/>
    <w:rsid w:val="00A17264"/>
    <w:rsid w:val="00B07B06"/>
    <w:rsid w:val="00B3544B"/>
    <w:rsid w:val="00BC2DB8"/>
    <w:rsid w:val="00BD768D"/>
    <w:rsid w:val="00C61F8E"/>
    <w:rsid w:val="00D14AA1"/>
    <w:rsid w:val="00D50205"/>
    <w:rsid w:val="00DC53CC"/>
    <w:rsid w:val="00E40DD7"/>
    <w:rsid w:val="00E83E4B"/>
    <w:rsid w:val="00E93A2B"/>
    <w:rsid w:val="00EE04CD"/>
    <w:rsid w:val="00EF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2C206C"/>
  <w15:chartTrackingRefBased/>
  <w15:docId w15:val="{60D0BD43-AA04-47E4-97A7-A082CB37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s-E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character" w:styleId="Mencinsinresolver">
    <w:name w:val="Unresolved Mention"/>
    <w:basedOn w:val="Fuentedeprrafopredeter"/>
    <w:uiPriority w:val="99"/>
    <w:semiHidden/>
    <w:unhideWhenUsed/>
    <w:rsid w:val="00EF1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egocolman78@hot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cdiego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diego-colman-a67754297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mar\AppData\Roaming\Microsoft\Templates\Curr&#237;culum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741B4FEA8640CC8600A4D2EE2C0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7211A-B269-4BBE-8EC9-7934FE9AC80F}"/>
      </w:docPartPr>
      <w:docPartBody>
        <w:p w:rsidR="0036243A" w:rsidRDefault="00000000">
          <w:pPr>
            <w:pStyle w:val="26741B4FEA8640CC8600A4D2EE2C090D"/>
          </w:pPr>
          <w:r>
            <w:rPr>
              <w:lang w:bidi="es-ES"/>
            </w:rPr>
            <w:t>Teléfono</w:t>
          </w:r>
        </w:p>
      </w:docPartBody>
    </w:docPart>
    <w:docPart>
      <w:docPartPr>
        <w:name w:val="6BE9F0916C92483D943898D7287F4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E71BC-549B-43DD-B7D9-445F0DBA7CAD}"/>
      </w:docPartPr>
      <w:docPartBody>
        <w:p w:rsidR="0036243A" w:rsidRDefault="00000000">
          <w:pPr>
            <w:pStyle w:val="6BE9F0916C92483D943898D7287F4152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3272A2E6E4E34D929D34DD5EE2DA02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1B73D-46B6-4EDC-8650-051BD9DC3837}"/>
      </w:docPartPr>
      <w:docPartBody>
        <w:p w:rsidR="0036243A" w:rsidRDefault="00000000">
          <w:pPr>
            <w:pStyle w:val="3272A2E6E4E34D929D34DD5EE2DA021C"/>
          </w:pPr>
          <w:r>
            <w:rPr>
              <w:lang w:bidi="es-ES"/>
            </w:rPr>
            <w:t>Educación</w:t>
          </w:r>
        </w:p>
      </w:docPartBody>
    </w:docPart>
    <w:docPart>
      <w:docPartPr>
        <w:name w:val="B47DBC37DFAA4506807291995BF688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542D7-CE58-4C2E-A8F4-CC3A1289AC93}"/>
      </w:docPartPr>
      <w:docPartBody>
        <w:p w:rsidR="0036243A" w:rsidRDefault="00000000">
          <w:pPr>
            <w:pStyle w:val="B47DBC37DFAA4506807291995BF68840"/>
          </w:pPr>
          <w:r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FD"/>
    <w:rsid w:val="0036243A"/>
    <w:rsid w:val="005515C5"/>
    <w:rsid w:val="00624A2E"/>
    <w:rsid w:val="00E664CB"/>
    <w:rsid w:val="00F0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741B4FEA8640CC8600A4D2EE2C090D">
    <w:name w:val="26741B4FEA8640CC8600A4D2EE2C090D"/>
  </w:style>
  <w:style w:type="paragraph" w:customStyle="1" w:styleId="6BE9F0916C92483D943898D7287F4152">
    <w:name w:val="6BE9F0916C92483D943898D7287F4152"/>
  </w:style>
  <w:style w:type="paragraph" w:customStyle="1" w:styleId="3272A2E6E4E34D929D34DD5EE2DA021C">
    <w:name w:val="3272A2E6E4E34D929D34DD5EE2DA021C"/>
  </w:style>
  <w:style w:type="paragraph" w:customStyle="1" w:styleId="B47DBC37DFAA4506807291995BF68840">
    <w:name w:val="B47DBC37DFAA4506807291995BF688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C9DDD-C80C-44A4-94C9-15725943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(color)</Template>
  <TotalTime>141</TotalTime>
  <Pages>2</Pages>
  <Words>424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/>
  <cp:lastModifiedBy>you you</cp:lastModifiedBy>
  <cp:revision>14</cp:revision>
  <dcterms:created xsi:type="dcterms:W3CDTF">2023-10-04T16:08:00Z</dcterms:created>
  <dcterms:modified xsi:type="dcterms:W3CDTF">2023-11-07T00:26:00Z</dcterms:modified>
  <cp:version/>
</cp:coreProperties>
</file>